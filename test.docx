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AA" w:rsidRDefault="005625AA"/>
    <w:sectPr w:rsidR="005625AA" w:rsidSect="005625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BC0" w:rsidRDefault="00485BC0" w:rsidP="008354A3">
      <w:pPr>
        <w:spacing w:after="0" w:line="240" w:lineRule="auto"/>
      </w:pPr>
      <w:r>
        <w:separator/>
      </w:r>
    </w:p>
  </w:endnote>
  <w:endnote w:type="continuationSeparator" w:id="0">
    <w:p w:rsidR="00485BC0" w:rsidRDefault="00485BC0" w:rsidP="0083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Footer"/>
    </w:pPr>
    <m:oMathPara>
      <m:oMath>
        <m:r>
          <w:rPr>
            <w:rFonts w:ascii="Cambria Math" w:hAnsi="Cambria Math"/>
            <w:i/>
          </w:rPr>
          <w:object w:dxaOrig="12763" w:dyaOrig="35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8.2pt;height:16.2pt" o:ole="">
              <v:imagedata r:id="rId1" o:title=""/>
            </v:shape>
            <o:OLEObject Type="Embed" ProgID="Excel.Sheet.12" ShapeID="_x0000_i1025" DrawAspect="Content" ObjectID="_1784515695" r:id="rId2"/>
          </w:object>
        </m:r>
        <m:r>
          <w:rPr>
            <w:rFonts w:ascii="Cambria Math" w:hAnsi="Cambria Math"/>
            <w:i/>
          </w:rPr>
          <w:object w:dxaOrig="16819" w:dyaOrig="6589">
            <v:shape id="_x0000_i1026" type="#_x0000_t75" style="width:553.2pt;height:3in" o:ole="">
              <v:imagedata r:id="rId3" o:title=""/>
            </v:shape>
            <o:OLEObject Type="Embed" ProgID="Excel.Sheet.12" ShapeID="_x0000_i1026" DrawAspect="Content" ObjectID="_1784515696" r:id="rId4"/>
          </w:object>
        </m:r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m:oMathPara>
  </w:p>
  <w:p w:rsidR="008354A3" w:rsidRDefault="008354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BC0" w:rsidRDefault="00485BC0" w:rsidP="008354A3">
      <w:pPr>
        <w:spacing w:after="0" w:line="240" w:lineRule="auto"/>
      </w:pPr>
      <w:r>
        <w:separator/>
      </w:r>
    </w:p>
  </w:footnote>
  <w:footnote w:type="continuationSeparator" w:id="0">
    <w:p w:rsidR="00485BC0" w:rsidRDefault="00485BC0" w:rsidP="0083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4A3"/>
    <w:rsid w:val="00123A54"/>
    <w:rsid w:val="00251F51"/>
    <w:rsid w:val="0025729F"/>
    <w:rsid w:val="00277F68"/>
    <w:rsid w:val="00283794"/>
    <w:rsid w:val="00447E9C"/>
    <w:rsid w:val="00485BC0"/>
    <w:rsid w:val="004A7231"/>
    <w:rsid w:val="0054107E"/>
    <w:rsid w:val="005625AA"/>
    <w:rsid w:val="005672C9"/>
    <w:rsid w:val="00717B0B"/>
    <w:rsid w:val="008354A3"/>
    <w:rsid w:val="00863B09"/>
    <w:rsid w:val="009F11E1"/>
    <w:rsid w:val="00B52CCD"/>
    <w:rsid w:val="00C210AB"/>
    <w:rsid w:val="00D2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ttachedTemplate r:id="rId1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4A3"/>
  </w:style>
  <w:style w:type="paragraph" w:styleId="Footer">
    <w:name w:val="footer"/>
    <w:basedOn w:val="Normal"/>
    <w:link w:val="FooterChar"/>
    <w:uiPriority w:val="99"/>
    <w:unhideWhenUsed/>
    <w:rsid w:val="0083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A3"/>
  </w:style>
  <w:style w:type="paragraph" w:styleId="BalloonText">
    <w:name w:val="Balloon Text"/>
    <w:basedOn w:val="Normal"/>
    <w:link w:val="BalloonTextChar"/>
    <w:uiPriority w:val="99"/>
    <w:semiHidden/>
    <w:unhideWhenUsed/>
    <w:rsid w:val="0083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package" Target="embeddings/Microsoft_Office_Excel_Worksheet1.xlsx"/><Relationship Id="rId1" Type="http://schemas.openxmlformats.org/officeDocument/2006/relationships/image" Target="media/image1.emf"/><Relationship Id="rId4" Type="http://schemas.openxmlformats.org/officeDocument/2006/relationships/package" Target="embeddings/Microsoft_Office_Excel_Worksheet2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www.examples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91974</dc:creator>
  <cp:keywords/>
  <dc:description/>
  <cp:lastModifiedBy>91974</cp:lastModifiedBy>
  <cp:revision>3</cp:revision>
  <dcterms:created xsi:type="dcterms:W3CDTF">2024-08-07T00:30:00Z</dcterms:created>
  <dcterms:modified xsi:type="dcterms:W3CDTF">2024-08-07T00:32:00Z</dcterms:modified>
</cp:coreProperties>
</file>